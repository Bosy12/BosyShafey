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42C98" w14:textId="3C1F55C7" w:rsidR="00A679E6" w:rsidRDefault="00426BDA">
      <w:pPr>
        <w:pStyle w:val="Subtitle"/>
      </w:pPr>
      <w:r>
        <w:t xml:space="preserve">UI Comments </w:t>
      </w:r>
      <w:bookmarkStart w:id="0" w:name="_GoBack"/>
      <w:bookmarkEnd w:id="0"/>
    </w:p>
    <w:p w14:paraId="6FB21850" w14:textId="25B07FD1" w:rsidR="005C6D45" w:rsidRDefault="00A679E6">
      <w:pPr>
        <w:pStyle w:val="Subtitle"/>
      </w:pPr>
      <w:r>
        <w:t xml:space="preserve"> </w:t>
      </w:r>
    </w:p>
    <w:p w14:paraId="11CCA02F" w14:textId="29CFC1D9" w:rsidR="00A679E6" w:rsidRDefault="00A679E6">
      <w:r>
        <w:t xml:space="preserve">The Answer of the fist Question: </w:t>
      </w:r>
    </w:p>
    <w:p w14:paraId="62B4BADE" w14:textId="1FFD958C" w:rsidR="002E1E20" w:rsidRDefault="002E1E20" w:rsidP="002E1E20">
      <w:pPr>
        <w:pStyle w:val="ListParagraph"/>
        <w:numPr>
          <w:ilvl w:val="0"/>
          <w:numId w:val="35"/>
        </w:numPr>
      </w:pPr>
      <w:r>
        <w:t>The application visualization needs to be more clear</w:t>
      </w:r>
    </w:p>
    <w:p w14:paraId="1DD91235" w14:textId="25B9BDCE" w:rsidR="002E1E20" w:rsidRDefault="002E1E20" w:rsidP="002E1E20">
      <w:pPr>
        <w:pStyle w:val="ListParagraph"/>
        <w:numPr>
          <w:ilvl w:val="0"/>
          <w:numId w:val="35"/>
        </w:numPr>
      </w:pPr>
      <w:r>
        <w:t>The application needs more ways of visualization</w:t>
      </w:r>
      <w:r w:rsidR="00D754D9">
        <w:t xml:space="preserve"> or </w:t>
      </w:r>
      <w:proofErr w:type="gramStart"/>
      <w:r w:rsidR="00D754D9">
        <w:t>digitalization ,</w:t>
      </w:r>
      <w:proofErr w:type="gramEnd"/>
      <w:r>
        <w:t xml:space="preserve"> the user can change the </w:t>
      </w:r>
      <w:r w:rsidR="00D754D9">
        <w:t>digital</w:t>
      </w:r>
      <w:r>
        <w:t xml:space="preserve"> method</w:t>
      </w:r>
      <w:r w:rsidR="006F766E">
        <w:t xml:space="preserve"> </w:t>
      </w:r>
      <w:r>
        <w:t>as he/she</w:t>
      </w:r>
      <w:r w:rsidR="006F766E">
        <w:t xml:space="preserve"> want </w:t>
      </w:r>
      <w:r w:rsidR="00D754D9">
        <w:t>digitalization</w:t>
      </w:r>
      <w:r w:rsidR="006F766E">
        <w:t xml:space="preserve"> methods may be in columns or</w:t>
      </w:r>
      <w:r w:rsidR="00D754D9">
        <w:t xml:space="preserve"> Stock chart</w:t>
      </w:r>
    </w:p>
    <w:p w14:paraId="7869A1A9" w14:textId="2B3C7627" w:rsidR="006F766E" w:rsidRDefault="006F766E" w:rsidP="002E1E20">
      <w:pPr>
        <w:pStyle w:val="ListParagraph"/>
        <w:numPr>
          <w:ilvl w:val="0"/>
          <w:numId w:val="35"/>
        </w:numPr>
      </w:pPr>
      <w:r>
        <w:t xml:space="preserve">The design of the application needs to be more inspiration </w:t>
      </w:r>
    </w:p>
    <w:p w14:paraId="498D7A6D" w14:textId="61B33C22" w:rsidR="006F766E" w:rsidRDefault="006F766E" w:rsidP="002E1E20">
      <w:pPr>
        <w:pStyle w:val="ListParagraph"/>
        <w:numPr>
          <w:ilvl w:val="0"/>
          <w:numId w:val="35"/>
        </w:numPr>
      </w:pPr>
      <w:r>
        <w:t xml:space="preserve">Ordering the expenses from the highest to lowest and vice versa  </w:t>
      </w:r>
    </w:p>
    <w:p w14:paraId="3416DC50" w14:textId="6F97119F" w:rsidR="00D754D9" w:rsidRDefault="00D754D9" w:rsidP="002E1E20">
      <w:pPr>
        <w:pStyle w:val="ListParagraph"/>
        <w:numPr>
          <w:ilvl w:val="0"/>
          <w:numId w:val="35"/>
        </w:numPr>
      </w:pPr>
      <w:r>
        <w:t xml:space="preserve">Tracking the financial status for every month, and compare all months to each other, it will be great to appear on Stock chart </w:t>
      </w:r>
    </w:p>
    <w:p w14:paraId="2BC356B3" w14:textId="4A1D7580" w:rsidR="00D754D9" w:rsidRDefault="00D754D9" w:rsidP="002E1E20">
      <w:pPr>
        <w:pStyle w:val="ListParagraph"/>
        <w:numPr>
          <w:ilvl w:val="0"/>
          <w:numId w:val="35"/>
        </w:numPr>
      </w:pPr>
      <w:r>
        <w:t xml:space="preserve">Notify the user with his/her balance, and the user can change the notification setting to be on a </w:t>
      </w:r>
      <w:proofErr w:type="gramStart"/>
      <w:r>
        <w:t>daily ,weekly</w:t>
      </w:r>
      <w:proofErr w:type="gramEnd"/>
      <w:r>
        <w:t xml:space="preserve">  or monthly basis </w:t>
      </w:r>
    </w:p>
    <w:sectPr w:rsidR="00D754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FDB89" w14:textId="77777777" w:rsidR="00D25FB4" w:rsidRDefault="00D25FB4">
      <w:pPr>
        <w:spacing w:line="240" w:lineRule="auto"/>
      </w:pPr>
      <w:r>
        <w:separator/>
      </w:r>
    </w:p>
  </w:endnote>
  <w:endnote w:type="continuationSeparator" w:id="0">
    <w:p w14:paraId="304F4237" w14:textId="77777777" w:rsidR="00D25FB4" w:rsidRDefault="00D25FB4">
      <w:pPr>
        <w:spacing w:line="240" w:lineRule="auto"/>
      </w:pPr>
      <w:r>
        <w:continuationSeparator/>
      </w:r>
    </w:p>
  </w:endnote>
  <w:endnote w:type="continuationNotice" w:id="1">
    <w:p w14:paraId="42851EDA" w14:textId="77777777" w:rsidR="00D25FB4" w:rsidRDefault="00D25FB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2049D" w14:textId="77777777" w:rsidR="009D3248" w:rsidRDefault="009D3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186409"/>
      <w:docPartObj>
        <w:docPartGallery w:val="Page Numbers (Bottom of Page)"/>
        <w:docPartUnique/>
      </w:docPartObj>
    </w:sdtPr>
    <w:sdtContent>
      <w:p w14:paraId="6D8CD6F4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F1F3046" w14:textId="77777777" w:rsidR="005C6D45" w:rsidRDefault="005C6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7666F" w14:textId="77777777" w:rsidR="009D3248" w:rsidRDefault="009D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C7290" w14:textId="77777777" w:rsidR="00D25FB4" w:rsidRDefault="00D25FB4">
      <w:pPr>
        <w:spacing w:line="240" w:lineRule="auto"/>
      </w:pPr>
      <w:r>
        <w:separator/>
      </w:r>
    </w:p>
  </w:footnote>
  <w:footnote w:type="continuationSeparator" w:id="0">
    <w:p w14:paraId="07D5DF76" w14:textId="77777777" w:rsidR="00D25FB4" w:rsidRDefault="00D25FB4">
      <w:pPr>
        <w:spacing w:line="240" w:lineRule="auto"/>
      </w:pPr>
      <w:r>
        <w:continuationSeparator/>
      </w:r>
    </w:p>
  </w:footnote>
  <w:footnote w:type="continuationNotice" w:id="1">
    <w:p w14:paraId="62E02DED" w14:textId="77777777" w:rsidR="00D25FB4" w:rsidRDefault="00D25FB4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E21BC" w14:textId="77777777" w:rsidR="009D3248" w:rsidRDefault="009D3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9922D" w14:textId="77777777" w:rsidR="009D3248" w:rsidRDefault="009D3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108F2" w14:textId="77777777" w:rsidR="009D3248" w:rsidRDefault="009D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9257A6"/>
    <w:multiLevelType w:val="hybridMultilevel"/>
    <w:tmpl w:val="A4E0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F199A"/>
    <w:multiLevelType w:val="hybridMultilevel"/>
    <w:tmpl w:val="D9AE7B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8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7"/>
    <w:lvlOverride w:ilvl="0">
      <w:startOverride w:val="1"/>
    </w:lvlOverride>
  </w:num>
  <w:num w:numId="3">
    <w:abstractNumId w:val="17"/>
  </w:num>
  <w:num w:numId="4">
    <w:abstractNumId w:val="17"/>
    <w:lvlOverride w:ilvl="0">
      <w:startOverride w:val="1"/>
    </w:lvlOverride>
  </w:num>
  <w:num w:numId="5">
    <w:abstractNumId w:val="8"/>
  </w:num>
  <w:num w:numId="6">
    <w:abstractNumId w:val="17"/>
    <w:lvlOverride w:ilvl="0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8"/>
  </w:num>
  <w:num w:numId="20">
    <w:abstractNumId w:val="9"/>
  </w:num>
  <w:num w:numId="21">
    <w:abstractNumId w:val="16"/>
  </w:num>
  <w:num w:numId="22">
    <w:abstractNumId w:val="15"/>
  </w:num>
  <w:num w:numId="23">
    <w:abstractNumId w:val="14"/>
  </w:num>
  <w:num w:numId="24">
    <w:abstractNumId w:val="13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E6"/>
    <w:rsid w:val="00016748"/>
    <w:rsid w:val="0006567E"/>
    <w:rsid w:val="000760DB"/>
    <w:rsid w:val="000F00E7"/>
    <w:rsid w:val="0016766E"/>
    <w:rsid w:val="00170063"/>
    <w:rsid w:val="00175643"/>
    <w:rsid w:val="001B2338"/>
    <w:rsid w:val="002061A9"/>
    <w:rsid w:val="00217B64"/>
    <w:rsid w:val="00235579"/>
    <w:rsid w:val="00257FAA"/>
    <w:rsid w:val="00263938"/>
    <w:rsid w:val="002E1E20"/>
    <w:rsid w:val="002E78EB"/>
    <w:rsid w:val="002F25A8"/>
    <w:rsid w:val="003407A9"/>
    <w:rsid w:val="00340DC9"/>
    <w:rsid w:val="00350BD5"/>
    <w:rsid w:val="00426BDA"/>
    <w:rsid w:val="00444F02"/>
    <w:rsid w:val="00490CC6"/>
    <w:rsid w:val="004F05F9"/>
    <w:rsid w:val="005509B2"/>
    <w:rsid w:val="005556DB"/>
    <w:rsid w:val="005C6D45"/>
    <w:rsid w:val="005D58F7"/>
    <w:rsid w:val="00617D63"/>
    <w:rsid w:val="00643D1A"/>
    <w:rsid w:val="00674588"/>
    <w:rsid w:val="006A7B57"/>
    <w:rsid w:val="006D44C5"/>
    <w:rsid w:val="006F766E"/>
    <w:rsid w:val="00713672"/>
    <w:rsid w:val="0073562D"/>
    <w:rsid w:val="007B07DE"/>
    <w:rsid w:val="008270A2"/>
    <w:rsid w:val="00853F77"/>
    <w:rsid w:val="00885CE1"/>
    <w:rsid w:val="008907FF"/>
    <w:rsid w:val="008B696C"/>
    <w:rsid w:val="008B6BEE"/>
    <w:rsid w:val="008F78D7"/>
    <w:rsid w:val="009200C1"/>
    <w:rsid w:val="00980085"/>
    <w:rsid w:val="00997127"/>
    <w:rsid w:val="009D216F"/>
    <w:rsid w:val="009D3248"/>
    <w:rsid w:val="00A65E8A"/>
    <w:rsid w:val="00A679E6"/>
    <w:rsid w:val="00A87896"/>
    <w:rsid w:val="00AC1EE7"/>
    <w:rsid w:val="00B650C6"/>
    <w:rsid w:val="00BA63C2"/>
    <w:rsid w:val="00BC6939"/>
    <w:rsid w:val="00BE1875"/>
    <w:rsid w:val="00BE45C8"/>
    <w:rsid w:val="00BF2331"/>
    <w:rsid w:val="00BF7463"/>
    <w:rsid w:val="00C30889"/>
    <w:rsid w:val="00C90A2E"/>
    <w:rsid w:val="00CC5861"/>
    <w:rsid w:val="00D25FB4"/>
    <w:rsid w:val="00D30B81"/>
    <w:rsid w:val="00D3649E"/>
    <w:rsid w:val="00D65327"/>
    <w:rsid w:val="00D754D9"/>
    <w:rsid w:val="00D767C5"/>
    <w:rsid w:val="00DF0FDA"/>
    <w:rsid w:val="00E142DA"/>
    <w:rsid w:val="00E16F51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278F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syShafey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F453D-5EE5-4A8D-A58C-A94EF461B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tutorial.dotx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2020-06-20T10:54:00Z</dcterms:created>
  <dcterms:modified xsi:type="dcterms:W3CDTF">2020-06-20T21:02:00Z</dcterms:modified>
</cp:coreProperties>
</file>